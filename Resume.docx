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D26" w:rsidRPr="00B85260" w:rsidRDefault="00025D26">
      <w:pPr>
        <w:pStyle w:val="ContactInfo"/>
        <w:rPr>
          <w:sz w:val="20"/>
        </w:rPr>
      </w:pPr>
      <w:r w:rsidRPr="00B85260">
        <w:rPr>
          <w:sz w:val="20"/>
        </w:rPr>
        <w:t xml:space="preserve">1, Shree Mahadev CHS, </w:t>
      </w:r>
    </w:p>
    <w:p w:rsidR="00025D26" w:rsidRPr="00B85260" w:rsidRDefault="00025D26">
      <w:pPr>
        <w:pStyle w:val="ContactInfo"/>
        <w:rPr>
          <w:sz w:val="20"/>
        </w:rPr>
      </w:pPr>
      <w:r w:rsidRPr="00B85260">
        <w:rPr>
          <w:sz w:val="20"/>
        </w:rPr>
        <w:t>Goregaon (East),</w:t>
      </w:r>
    </w:p>
    <w:p w:rsidR="00025D26" w:rsidRPr="00B85260" w:rsidRDefault="00025D26">
      <w:pPr>
        <w:pStyle w:val="ContactInfo"/>
        <w:rPr>
          <w:sz w:val="20"/>
        </w:rPr>
      </w:pPr>
      <w:r w:rsidRPr="00B85260">
        <w:rPr>
          <w:sz w:val="20"/>
        </w:rPr>
        <w:t>Mumbai-400063.</w:t>
      </w:r>
    </w:p>
    <w:p w:rsidR="00905724" w:rsidRPr="00B85260" w:rsidRDefault="00025D26">
      <w:pPr>
        <w:pStyle w:val="ContactInfo"/>
        <w:rPr>
          <w:sz w:val="20"/>
        </w:rPr>
      </w:pPr>
      <w:r w:rsidRPr="00B85260">
        <w:rPr>
          <w:sz w:val="20"/>
        </w:rPr>
        <w:t>+91-8080602305</w:t>
      </w:r>
    </w:p>
    <w:p w:rsidR="00025D26" w:rsidRPr="00B85260" w:rsidRDefault="00182C69">
      <w:pPr>
        <w:pStyle w:val="ContactInfo"/>
        <w:rPr>
          <w:sz w:val="20"/>
        </w:rPr>
      </w:pPr>
      <w:hyperlink r:id="rId6" w:history="1">
        <w:r w:rsidR="00025D26" w:rsidRPr="00B85260">
          <w:rPr>
            <w:rStyle w:val="Hyperlink"/>
            <w:sz w:val="20"/>
          </w:rPr>
          <w:t>https://t1nyod1n.github.io</w:t>
        </w:r>
      </w:hyperlink>
    </w:p>
    <w:p w:rsidR="00905724" w:rsidRPr="00B85260" w:rsidRDefault="00025D26">
      <w:pPr>
        <w:pStyle w:val="Email"/>
        <w:rPr>
          <w:sz w:val="20"/>
        </w:rPr>
      </w:pPr>
      <w:r w:rsidRPr="00B85260">
        <w:rPr>
          <w:sz w:val="20"/>
        </w:rPr>
        <w:t>yash16896@gmail.com</w:t>
      </w:r>
    </w:p>
    <w:p w:rsidR="00905724" w:rsidRPr="00B85260" w:rsidRDefault="00182C69">
      <w:pPr>
        <w:pStyle w:val="Name"/>
        <w:rPr>
          <w:sz w:val="44"/>
        </w:rPr>
      </w:pPr>
      <w:sdt>
        <w:sdtPr>
          <w:rPr>
            <w:sz w:val="44"/>
          </w:rPr>
          <w:alias w:val="Your Name"/>
          <w:tag w:val=""/>
          <w:id w:val="1197042864"/>
          <w:placeholder>
            <w:docPart w:val="42ECA3F157BE4263B70C6BD781170D5B"/>
          </w:placeholder>
          <w:temporary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r w:rsidR="00025D26" w:rsidRPr="00B85260">
            <w:rPr>
              <w:sz w:val="44"/>
              <w:lang w:val="en-IN"/>
            </w:rPr>
            <w:t>Yash Kadekodi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552"/>
        <w:gridCol w:w="7528"/>
      </w:tblGrid>
      <w:tr w:rsidR="00905724" w:rsidRPr="00B85260" w:rsidTr="00B85260">
        <w:trPr>
          <w:trHeight w:val="1223"/>
        </w:trPr>
        <w:tc>
          <w:tcPr>
            <w:tcW w:w="2552" w:type="dxa"/>
            <w:tcMar>
              <w:right w:w="475" w:type="dxa"/>
            </w:tcMar>
          </w:tcPr>
          <w:p w:rsidR="00905724" w:rsidRPr="00B85260" w:rsidRDefault="00025D26">
            <w:pPr>
              <w:pStyle w:val="Heading1"/>
              <w:outlineLvl w:val="0"/>
              <w:rPr>
                <w:sz w:val="24"/>
              </w:rPr>
            </w:pPr>
            <w:r w:rsidRPr="00B85260">
              <w:rPr>
                <w:sz w:val="24"/>
              </w:rPr>
              <w:t xml:space="preserve">Career </w:t>
            </w:r>
            <w:r w:rsidR="00CA481D" w:rsidRPr="00B85260">
              <w:rPr>
                <w:sz w:val="24"/>
              </w:rPr>
              <w:t>Objective</w:t>
            </w:r>
          </w:p>
        </w:tc>
        <w:tc>
          <w:tcPr>
            <w:tcW w:w="7528" w:type="dxa"/>
          </w:tcPr>
          <w:p w:rsidR="00905724" w:rsidRPr="00B85260" w:rsidRDefault="00C22570" w:rsidP="00025D26">
            <w:pPr>
              <w:pStyle w:val="ResumeText"/>
              <w:rPr>
                <w:sz w:val="24"/>
              </w:rPr>
            </w:pPr>
            <w:r w:rsidRPr="00B85260">
              <w:rPr>
                <w:sz w:val="24"/>
              </w:rPr>
              <w:t xml:space="preserve">To join a company that offers me a stable and a positive atmosphere that helps me and inspires me to enhance my skills and implement them for the betterment of the business </w:t>
            </w:r>
          </w:p>
        </w:tc>
      </w:tr>
      <w:tr w:rsidR="00905724" w:rsidRPr="00B85260" w:rsidTr="00AE78AD">
        <w:tc>
          <w:tcPr>
            <w:tcW w:w="2552" w:type="dxa"/>
            <w:tcMar>
              <w:right w:w="475" w:type="dxa"/>
            </w:tcMar>
          </w:tcPr>
          <w:p w:rsidR="00905724" w:rsidRPr="00B85260" w:rsidRDefault="00C22570" w:rsidP="00014065">
            <w:pPr>
              <w:pStyle w:val="Heading1"/>
              <w:outlineLvl w:val="0"/>
              <w:rPr>
                <w:sz w:val="24"/>
              </w:rPr>
            </w:pPr>
            <w:r w:rsidRPr="00B85260">
              <w:rPr>
                <w:sz w:val="24"/>
              </w:rPr>
              <w:t>ACademic performance</w:t>
            </w:r>
          </w:p>
        </w:tc>
        <w:tc>
          <w:tcPr>
            <w:tcW w:w="7528" w:type="dxa"/>
          </w:tcPr>
          <w:p w:rsidR="00905724" w:rsidRPr="00B85260" w:rsidRDefault="0001356E" w:rsidP="00C22570">
            <w:pPr>
              <w:pStyle w:val="ResumeText"/>
              <w:rPr>
                <w:sz w:val="24"/>
              </w:rPr>
            </w:pPr>
            <w:r w:rsidRPr="00B85260">
              <w:rPr>
                <w:sz w:val="24"/>
              </w:rPr>
              <w:t>A</w:t>
            </w:r>
            <w:r w:rsidR="00C22570" w:rsidRPr="00B85260">
              <w:rPr>
                <w:sz w:val="24"/>
              </w:rPr>
              <w:t>verage percentage of 52.754 over the first 4 semesters.</w:t>
            </w:r>
          </w:p>
          <w:p w:rsidR="00C22570" w:rsidRPr="00B85260" w:rsidRDefault="00BC4F37" w:rsidP="00C22570">
            <w:pPr>
              <w:pStyle w:val="ResumeText"/>
              <w:rPr>
                <w:sz w:val="24"/>
              </w:rPr>
            </w:pPr>
            <w:r w:rsidRPr="00B85260">
              <w:rPr>
                <w:sz w:val="24"/>
              </w:rPr>
              <w:t>P</w:t>
            </w:r>
            <w:r w:rsidR="00C22570" w:rsidRPr="00B85260">
              <w:rPr>
                <w:sz w:val="24"/>
              </w:rPr>
              <w:t>ercentages in 12</w:t>
            </w:r>
            <w:r w:rsidR="00C22570" w:rsidRPr="00B85260">
              <w:rPr>
                <w:sz w:val="24"/>
                <w:vertAlign w:val="superscript"/>
              </w:rPr>
              <w:t>th</w:t>
            </w:r>
            <w:r w:rsidR="00C22570" w:rsidRPr="00B85260">
              <w:rPr>
                <w:sz w:val="24"/>
              </w:rPr>
              <w:t xml:space="preserve"> and 10</w:t>
            </w:r>
            <w:r w:rsidR="00C22570" w:rsidRPr="00B85260">
              <w:rPr>
                <w:sz w:val="24"/>
                <w:vertAlign w:val="superscript"/>
              </w:rPr>
              <w:t>th</w:t>
            </w:r>
            <w:r w:rsidR="0001356E" w:rsidRPr="00B85260">
              <w:rPr>
                <w:sz w:val="24"/>
              </w:rPr>
              <w:t xml:space="preserve"> are 63.08 and 78</w:t>
            </w:r>
            <w:r w:rsidR="00C22570" w:rsidRPr="00B85260">
              <w:rPr>
                <w:sz w:val="24"/>
              </w:rPr>
              <w:t xml:space="preserve"> respectively.</w:t>
            </w:r>
          </w:p>
        </w:tc>
      </w:tr>
      <w:tr w:rsidR="00905724" w:rsidRPr="00B85260" w:rsidTr="00AE78AD">
        <w:tc>
          <w:tcPr>
            <w:tcW w:w="2552" w:type="dxa"/>
            <w:tcMar>
              <w:right w:w="475" w:type="dxa"/>
            </w:tcMar>
          </w:tcPr>
          <w:p w:rsidR="00905724" w:rsidRPr="00B85260" w:rsidRDefault="00B21A77">
            <w:pPr>
              <w:pStyle w:val="Heading1"/>
              <w:outlineLvl w:val="0"/>
              <w:rPr>
                <w:sz w:val="24"/>
              </w:rPr>
            </w:pPr>
            <w:r w:rsidRPr="00B85260">
              <w:rPr>
                <w:sz w:val="24"/>
              </w:rPr>
              <w:t>Projects</w:t>
            </w:r>
          </w:p>
        </w:tc>
        <w:tc>
          <w:tcPr>
            <w:tcW w:w="7528" w:type="dxa"/>
          </w:tcPr>
          <w:p w:rsidR="00905724" w:rsidRPr="00B85260" w:rsidRDefault="00B21A77">
            <w:pPr>
              <w:pStyle w:val="Heading2"/>
              <w:outlineLvl w:val="1"/>
              <w:rPr>
                <w:sz w:val="24"/>
              </w:rPr>
            </w:pPr>
            <w:r w:rsidRPr="00B85260">
              <w:rPr>
                <w:sz w:val="24"/>
              </w:rPr>
              <w:t>Simulation of autonomous vehicles using deep learning techniques (ongoing)</w:t>
            </w:r>
          </w:p>
          <w:p w:rsidR="00905724" w:rsidRPr="00B85260" w:rsidRDefault="00B21A77">
            <w:pPr>
              <w:pStyle w:val="ResumeText"/>
              <w:rPr>
                <w:sz w:val="24"/>
              </w:rPr>
            </w:pPr>
            <w:r w:rsidRPr="00B85260">
              <w:rPr>
                <w:sz w:val="24"/>
              </w:rPr>
              <w:t>Aimed at simulation of autonomous steering, lane changing, object recognition and speed assertion.</w:t>
            </w:r>
          </w:p>
          <w:p w:rsidR="00B21A77" w:rsidRPr="00B85260" w:rsidRDefault="00B21A77">
            <w:pPr>
              <w:pStyle w:val="ResumeText"/>
              <w:rPr>
                <w:sz w:val="24"/>
              </w:rPr>
            </w:pPr>
            <w:r w:rsidRPr="00B85260">
              <w:rPr>
                <w:sz w:val="24"/>
              </w:rPr>
              <w:t>We are using TensorFlow, ConvNetJS, and NumPy</w:t>
            </w:r>
            <w:bookmarkStart w:id="0" w:name="_GoBack"/>
            <w:bookmarkEnd w:id="0"/>
            <w:r w:rsidRPr="00B85260">
              <w:rPr>
                <w:sz w:val="24"/>
              </w:rPr>
              <w:t xml:space="preserve"> for our project.</w:t>
            </w:r>
          </w:p>
          <w:p w:rsidR="00905724" w:rsidRPr="00B85260" w:rsidRDefault="00B21A77">
            <w:pPr>
              <w:pStyle w:val="Heading2"/>
              <w:outlineLvl w:val="1"/>
              <w:rPr>
                <w:sz w:val="24"/>
              </w:rPr>
            </w:pPr>
            <w:r w:rsidRPr="00B85260">
              <w:rPr>
                <w:sz w:val="24"/>
              </w:rPr>
              <w:t>cobalt classerp</w:t>
            </w:r>
          </w:p>
          <w:p w:rsidR="00905724" w:rsidRPr="00B85260" w:rsidRDefault="00B21A77">
            <w:pPr>
              <w:pStyle w:val="ResumeText"/>
              <w:rPr>
                <w:sz w:val="24"/>
              </w:rPr>
            </w:pPr>
            <w:r w:rsidRPr="00B85260">
              <w:rPr>
                <w:sz w:val="24"/>
              </w:rPr>
              <w:t>ERP like system for small scale coaching classes with features like notes management, attendance management.</w:t>
            </w:r>
          </w:p>
          <w:p w:rsidR="00905724" w:rsidRPr="00B85260" w:rsidRDefault="00B21A77" w:rsidP="00990570">
            <w:pPr>
              <w:pStyle w:val="ResumeText"/>
              <w:rPr>
                <w:sz w:val="24"/>
              </w:rPr>
            </w:pPr>
            <w:r w:rsidRPr="00B85260">
              <w:rPr>
                <w:sz w:val="24"/>
              </w:rPr>
              <w:t>The base for this system was built using PHP</w:t>
            </w:r>
            <w:r w:rsidR="00990570" w:rsidRPr="00B85260">
              <w:rPr>
                <w:sz w:val="24"/>
              </w:rPr>
              <w:t>.</w:t>
            </w:r>
          </w:p>
        </w:tc>
      </w:tr>
      <w:tr w:rsidR="00D223C9" w:rsidRPr="00B85260" w:rsidTr="00AE78AD">
        <w:tc>
          <w:tcPr>
            <w:tcW w:w="2552" w:type="dxa"/>
            <w:tcMar>
              <w:right w:w="475" w:type="dxa"/>
            </w:tcMar>
          </w:tcPr>
          <w:p w:rsidR="00D223C9" w:rsidRPr="00B85260" w:rsidRDefault="00D223C9" w:rsidP="00D223C9">
            <w:pPr>
              <w:pStyle w:val="Heading1"/>
              <w:outlineLvl w:val="0"/>
              <w:rPr>
                <w:sz w:val="24"/>
              </w:rPr>
            </w:pPr>
            <w:r w:rsidRPr="00B85260">
              <w:rPr>
                <w:sz w:val="24"/>
              </w:rPr>
              <w:t>pOSITIONS OF</w:t>
            </w:r>
          </w:p>
          <w:p w:rsidR="00D223C9" w:rsidRPr="00B85260" w:rsidRDefault="00D223C9" w:rsidP="00D223C9">
            <w:pPr>
              <w:pStyle w:val="Heading1"/>
              <w:outlineLvl w:val="0"/>
              <w:rPr>
                <w:sz w:val="24"/>
              </w:rPr>
            </w:pPr>
            <w:r w:rsidRPr="00B85260">
              <w:rPr>
                <w:sz w:val="24"/>
              </w:rPr>
              <w:t>RESPONSIBILITES</w:t>
            </w:r>
          </w:p>
        </w:tc>
        <w:tc>
          <w:tcPr>
            <w:tcW w:w="7528" w:type="dxa"/>
          </w:tcPr>
          <w:p w:rsidR="00D223C9" w:rsidRPr="00B85260" w:rsidRDefault="00D223C9" w:rsidP="00D223C9">
            <w:pPr>
              <w:pStyle w:val="ResumeText"/>
              <w:rPr>
                <w:rFonts w:asciiTheme="majorHAnsi" w:hAnsiTheme="majorHAnsi"/>
                <w:sz w:val="24"/>
              </w:rPr>
            </w:pPr>
            <w:r w:rsidRPr="00B85260">
              <w:rPr>
                <w:rFonts w:asciiTheme="majorHAnsi" w:hAnsiTheme="majorHAnsi"/>
                <w:b/>
                <w:sz w:val="24"/>
              </w:rPr>
              <w:t xml:space="preserve">MATHCLUB CHAIRPERSON </w:t>
            </w:r>
            <w:r w:rsidRPr="00B85260">
              <w:rPr>
                <w:rFonts w:asciiTheme="majorHAnsi" w:hAnsiTheme="majorHAnsi"/>
                <w:sz w:val="24"/>
              </w:rPr>
              <w:t>(2016-2017)</w:t>
            </w:r>
          </w:p>
          <w:p w:rsidR="00D223C9" w:rsidRPr="00B85260" w:rsidRDefault="00D223C9" w:rsidP="00D223C9">
            <w:pPr>
              <w:pStyle w:val="ResumeText"/>
              <w:rPr>
                <w:rFonts w:asciiTheme="majorHAnsi" w:hAnsiTheme="majorHAnsi"/>
                <w:sz w:val="24"/>
              </w:rPr>
            </w:pPr>
            <w:r w:rsidRPr="00B85260">
              <w:rPr>
                <w:rFonts w:asciiTheme="majorHAnsi" w:hAnsiTheme="majorHAnsi"/>
                <w:b/>
                <w:sz w:val="24"/>
              </w:rPr>
              <w:t xml:space="preserve">MATHCLUB PUBLIC RELATIONS HEAD </w:t>
            </w:r>
            <w:r w:rsidRPr="00B85260">
              <w:rPr>
                <w:rFonts w:asciiTheme="majorHAnsi" w:hAnsiTheme="majorHAnsi"/>
                <w:sz w:val="24"/>
              </w:rPr>
              <w:t>(2015-2016)</w:t>
            </w:r>
          </w:p>
          <w:p w:rsidR="00D223C9" w:rsidRPr="00B85260" w:rsidRDefault="00D223C9" w:rsidP="00D223C9">
            <w:pPr>
              <w:pStyle w:val="ResumeText"/>
              <w:rPr>
                <w:rFonts w:asciiTheme="majorHAnsi" w:hAnsiTheme="majorHAnsi"/>
                <w:sz w:val="24"/>
              </w:rPr>
            </w:pPr>
            <w:r w:rsidRPr="00B85260">
              <w:rPr>
                <w:rFonts w:asciiTheme="majorHAnsi" w:hAnsiTheme="majorHAnsi"/>
                <w:b/>
                <w:sz w:val="24"/>
              </w:rPr>
              <w:t xml:space="preserve">NSS ACTIVE MEMBER </w:t>
            </w:r>
            <w:r w:rsidRPr="00B85260">
              <w:rPr>
                <w:rFonts w:asciiTheme="majorHAnsi" w:hAnsiTheme="majorHAnsi"/>
                <w:sz w:val="24"/>
              </w:rPr>
              <w:t>(2015-2017)</w:t>
            </w:r>
          </w:p>
          <w:p w:rsidR="00D223C9" w:rsidRPr="00B85260" w:rsidRDefault="00D223C9" w:rsidP="00D223C9">
            <w:pPr>
              <w:pStyle w:val="ResumeText"/>
              <w:rPr>
                <w:rFonts w:asciiTheme="majorHAnsi" w:hAnsiTheme="majorHAnsi"/>
                <w:sz w:val="24"/>
              </w:rPr>
            </w:pPr>
            <w:r w:rsidRPr="00B85260">
              <w:rPr>
                <w:rFonts w:asciiTheme="majorHAnsi" w:hAnsiTheme="majorHAnsi"/>
                <w:b/>
                <w:sz w:val="24"/>
              </w:rPr>
              <w:t xml:space="preserve">LAN EVENTS HEAD (COLOSSEUM) </w:t>
            </w:r>
            <w:r w:rsidRPr="00B85260">
              <w:rPr>
                <w:rFonts w:asciiTheme="majorHAnsi" w:hAnsiTheme="majorHAnsi"/>
                <w:sz w:val="24"/>
              </w:rPr>
              <w:t>(2016,2017)</w:t>
            </w:r>
          </w:p>
        </w:tc>
      </w:tr>
      <w:tr w:rsidR="00D223C9" w:rsidRPr="00B85260" w:rsidTr="00B85260">
        <w:trPr>
          <w:trHeight w:val="1970"/>
        </w:trPr>
        <w:tc>
          <w:tcPr>
            <w:tcW w:w="2552" w:type="dxa"/>
            <w:tcMar>
              <w:right w:w="475" w:type="dxa"/>
            </w:tcMar>
          </w:tcPr>
          <w:p w:rsidR="00D223C9" w:rsidRPr="00B85260" w:rsidRDefault="00D223C9" w:rsidP="00D223C9">
            <w:pPr>
              <w:pStyle w:val="Heading1"/>
              <w:outlineLvl w:val="0"/>
              <w:rPr>
                <w:sz w:val="24"/>
              </w:rPr>
            </w:pPr>
            <w:r w:rsidRPr="00B85260">
              <w:rPr>
                <w:sz w:val="24"/>
              </w:rPr>
              <w:lastRenderedPageBreak/>
              <w:t>Certifications</w:t>
            </w:r>
          </w:p>
        </w:tc>
        <w:tc>
          <w:tcPr>
            <w:tcW w:w="7528" w:type="dxa"/>
          </w:tcPr>
          <w:p w:rsidR="00D223C9" w:rsidRPr="00B85260" w:rsidRDefault="00D223C9" w:rsidP="00D223C9">
            <w:pPr>
              <w:pStyle w:val="Heading2"/>
              <w:outlineLvl w:val="1"/>
              <w:rPr>
                <w:sz w:val="24"/>
              </w:rPr>
            </w:pPr>
            <w:r w:rsidRPr="00B85260">
              <w:rPr>
                <w:sz w:val="24"/>
              </w:rPr>
              <w:t>Cloud computing with amazon web services (Udemy)</w:t>
            </w:r>
          </w:p>
          <w:p w:rsidR="00D223C9" w:rsidRPr="00B85260" w:rsidRDefault="00D223C9" w:rsidP="00D223C9">
            <w:pPr>
              <w:pStyle w:val="ResumeText"/>
              <w:rPr>
                <w:rFonts w:asciiTheme="majorHAnsi" w:hAnsiTheme="majorHAnsi"/>
                <w:b/>
                <w:sz w:val="24"/>
              </w:rPr>
            </w:pPr>
            <w:r w:rsidRPr="00B85260">
              <w:rPr>
                <w:rFonts w:asciiTheme="majorHAnsi" w:hAnsiTheme="majorHAnsi"/>
                <w:b/>
                <w:sz w:val="24"/>
              </w:rPr>
              <w:t>PROGRAMMING WITH PYTHON (UDEMY)</w:t>
            </w:r>
          </w:p>
          <w:p w:rsidR="00D223C9" w:rsidRPr="00B85260" w:rsidRDefault="00D223C9" w:rsidP="00D223C9">
            <w:pPr>
              <w:pStyle w:val="ResumeText"/>
              <w:rPr>
                <w:rFonts w:asciiTheme="majorHAnsi" w:hAnsiTheme="majorHAnsi"/>
                <w:b/>
                <w:sz w:val="24"/>
              </w:rPr>
            </w:pPr>
            <w:r w:rsidRPr="00B85260">
              <w:rPr>
                <w:rFonts w:asciiTheme="majorHAnsi" w:hAnsiTheme="majorHAnsi"/>
                <w:b/>
                <w:sz w:val="24"/>
              </w:rPr>
              <w:t>REINFORCEMENT LEARNING (UDACITY)</w:t>
            </w:r>
          </w:p>
          <w:p w:rsidR="00D223C9" w:rsidRPr="00B85260" w:rsidRDefault="00D223C9" w:rsidP="00D223C9">
            <w:pPr>
              <w:pStyle w:val="ResumeText"/>
              <w:rPr>
                <w:rFonts w:asciiTheme="majorHAnsi" w:hAnsiTheme="majorHAnsi"/>
                <w:b/>
                <w:sz w:val="24"/>
              </w:rPr>
            </w:pPr>
            <w:r w:rsidRPr="00B85260">
              <w:rPr>
                <w:rFonts w:asciiTheme="majorHAnsi" w:hAnsiTheme="majorHAnsi"/>
                <w:b/>
                <w:sz w:val="24"/>
              </w:rPr>
              <w:t>C++ TUTORIALS BY SOLOLEARN (UDACITY)</w:t>
            </w:r>
          </w:p>
          <w:p w:rsidR="00D223C9" w:rsidRPr="00B85260" w:rsidRDefault="00D223C9" w:rsidP="00D223C9">
            <w:pPr>
              <w:pStyle w:val="ResumeText"/>
              <w:rPr>
                <w:rFonts w:asciiTheme="majorHAnsi" w:hAnsiTheme="majorHAnsi"/>
                <w:b/>
                <w:sz w:val="24"/>
              </w:rPr>
            </w:pPr>
            <w:r w:rsidRPr="00B85260">
              <w:rPr>
                <w:rFonts w:asciiTheme="majorHAnsi" w:hAnsiTheme="majorHAnsi"/>
                <w:b/>
                <w:sz w:val="24"/>
              </w:rPr>
              <w:t>INTRODUCTION TO COMPUTER VISION (UDACITY)</w:t>
            </w:r>
          </w:p>
        </w:tc>
      </w:tr>
      <w:tr w:rsidR="00D223C9" w:rsidRPr="00B85260" w:rsidTr="00D223C9">
        <w:trPr>
          <w:trHeight w:val="978"/>
        </w:trPr>
        <w:tc>
          <w:tcPr>
            <w:tcW w:w="2552" w:type="dxa"/>
            <w:tcMar>
              <w:right w:w="475" w:type="dxa"/>
            </w:tcMar>
          </w:tcPr>
          <w:p w:rsidR="00D223C9" w:rsidRPr="00B85260" w:rsidRDefault="00D223C9" w:rsidP="00D223C9">
            <w:pPr>
              <w:pStyle w:val="Heading1"/>
              <w:outlineLvl w:val="0"/>
              <w:rPr>
                <w:sz w:val="24"/>
              </w:rPr>
            </w:pPr>
            <w:r w:rsidRPr="00B85260">
              <w:rPr>
                <w:sz w:val="24"/>
              </w:rPr>
              <w:t>Certifications</w:t>
            </w:r>
          </w:p>
          <w:p w:rsidR="00D223C9" w:rsidRPr="00B85260" w:rsidRDefault="00D223C9" w:rsidP="00D223C9">
            <w:pPr>
              <w:pStyle w:val="Heading1"/>
              <w:outlineLvl w:val="0"/>
              <w:rPr>
                <w:sz w:val="24"/>
              </w:rPr>
            </w:pPr>
            <w:r w:rsidRPr="00B85260">
              <w:rPr>
                <w:sz w:val="24"/>
              </w:rPr>
              <w:t>(Future PLans)</w:t>
            </w:r>
          </w:p>
        </w:tc>
        <w:tc>
          <w:tcPr>
            <w:tcW w:w="7528" w:type="dxa"/>
          </w:tcPr>
          <w:p w:rsidR="00D223C9" w:rsidRPr="00B85260" w:rsidRDefault="00D223C9" w:rsidP="00D223C9">
            <w:pPr>
              <w:pStyle w:val="Heading2"/>
              <w:outlineLvl w:val="1"/>
              <w:rPr>
                <w:sz w:val="24"/>
              </w:rPr>
            </w:pPr>
            <w:r w:rsidRPr="00B85260">
              <w:rPr>
                <w:sz w:val="24"/>
              </w:rPr>
              <w:t>Machine learning engineer [nanodegree]</w:t>
            </w:r>
          </w:p>
          <w:p w:rsidR="00D223C9" w:rsidRPr="00B85260" w:rsidRDefault="00D223C9" w:rsidP="00D223C9">
            <w:pPr>
              <w:pStyle w:val="Heading2"/>
              <w:outlineLvl w:val="1"/>
              <w:rPr>
                <w:sz w:val="24"/>
              </w:rPr>
            </w:pPr>
            <w:r w:rsidRPr="00B85260">
              <w:rPr>
                <w:sz w:val="24"/>
              </w:rPr>
              <w:t>Self driving car engineer [nanodegree]</w:t>
            </w:r>
          </w:p>
        </w:tc>
      </w:tr>
      <w:tr w:rsidR="00D223C9" w:rsidRPr="00B85260" w:rsidTr="00AE78AD">
        <w:tc>
          <w:tcPr>
            <w:tcW w:w="2552" w:type="dxa"/>
            <w:tcMar>
              <w:right w:w="475" w:type="dxa"/>
            </w:tcMar>
          </w:tcPr>
          <w:p w:rsidR="00D223C9" w:rsidRPr="00B85260" w:rsidRDefault="00D223C9" w:rsidP="00D223C9">
            <w:pPr>
              <w:pStyle w:val="Heading1"/>
              <w:outlineLvl w:val="0"/>
              <w:rPr>
                <w:sz w:val="24"/>
              </w:rPr>
            </w:pPr>
            <w:r w:rsidRPr="00B85260">
              <w:rPr>
                <w:sz w:val="24"/>
              </w:rPr>
              <w:t>Areas of interest</w:t>
            </w:r>
          </w:p>
        </w:tc>
        <w:tc>
          <w:tcPr>
            <w:tcW w:w="7528" w:type="dxa"/>
          </w:tcPr>
          <w:p w:rsidR="00D223C9" w:rsidRPr="00B85260" w:rsidRDefault="00D223C9" w:rsidP="00D223C9">
            <w:pPr>
              <w:pStyle w:val="ResumeText"/>
              <w:rPr>
                <w:rFonts w:asciiTheme="majorHAnsi" w:hAnsiTheme="majorHAnsi"/>
                <w:b/>
                <w:sz w:val="24"/>
              </w:rPr>
            </w:pPr>
            <w:r w:rsidRPr="00B85260">
              <w:rPr>
                <w:rFonts w:asciiTheme="majorHAnsi" w:hAnsiTheme="majorHAnsi"/>
                <w:b/>
                <w:sz w:val="24"/>
              </w:rPr>
              <w:t>MACHINE LEARNING</w:t>
            </w:r>
          </w:p>
          <w:p w:rsidR="00D223C9" w:rsidRPr="00B85260" w:rsidRDefault="00D223C9" w:rsidP="00D223C9">
            <w:pPr>
              <w:pStyle w:val="ResumeText"/>
              <w:rPr>
                <w:sz w:val="24"/>
              </w:rPr>
            </w:pPr>
            <w:r w:rsidRPr="00B85260">
              <w:rPr>
                <w:rFonts w:asciiTheme="majorHAnsi" w:hAnsiTheme="majorHAnsi"/>
                <w:b/>
                <w:sz w:val="24"/>
              </w:rPr>
              <w:t>BUSINESS INTELLIGENCE</w:t>
            </w:r>
          </w:p>
        </w:tc>
      </w:tr>
      <w:tr w:rsidR="00D223C9" w:rsidRPr="00B85260" w:rsidTr="00AE78AD">
        <w:tc>
          <w:tcPr>
            <w:tcW w:w="2552" w:type="dxa"/>
            <w:tcMar>
              <w:right w:w="475" w:type="dxa"/>
            </w:tcMar>
          </w:tcPr>
          <w:p w:rsidR="00D223C9" w:rsidRPr="00B85260" w:rsidRDefault="00D223C9" w:rsidP="00D223C9">
            <w:pPr>
              <w:pStyle w:val="Heading1"/>
              <w:outlineLvl w:val="0"/>
              <w:rPr>
                <w:sz w:val="24"/>
              </w:rPr>
            </w:pPr>
            <w:r w:rsidRPr="00B85260">
              <w:rPr>
                <w:sz w:val="24"/>
              </w:rPr>
              <w:t xml:space="preserve">eXTRA CURRICULAR </w:t>
            </w:r>
          </w:p>
          <w:p w:rsidR="00D223C9" w:rsidRPr="00B85260" w:rsidRDefault="00D223C9" w:rsidP="00D223C9">
            <w:pPr>
              <w:pStyle w:val="Heading1"/>
              <w:outlineLvl w:val="0"/>
              <w:rPr>
                <w:sz w:val="24"/>
              </w:rPr>
            </w:pPr>
            <w:r w:rsidRPr="00B85260">
              <w:rPr>
                <w:sz w:val="24"/>
              </w:rPr>
              <w:t>ACTIVITIES</w:t>
            </w:r>
          </w:p>
        </w:tc>
        <w:tc>
          <w:tcPr>
            <w:tcW w:w="7528" w:type="dxa"/>
          </w:tcPr>
          <w:p w:rsidR="00D223C9" w:rsidRPr="00B85260" w:rsidRDefault="00D223C9" w:rsidP="00D223C9">
            <w:pPr>
              <w:pStyle w:val="Heading2"/>
              <w:outlineLvl w:val="1"/>
              <w:rPr>
                <w:sz w:val="22"/>
              </w:rPr>
            </w:pPr>
            <w:r w:rsidRPr="00B85260">
              <w:rPr>
                <w:sz w:val="22"/>
              </w:rPr>
              <w:t>have been an active part in various event organizing teams for college as well as for private events</w:t>
            </w:r>
          </w:p>
          <w:p w:rsidR="00D223C9" w:rsidRPr="00B85260" w:rsidRDefault="00B67DC2" w:rsidP="00B67DC2">
            <w:pPr>
              <w:pStyle w:val="Heading2"/>
              <w:rPr>
                <w:sz w:val="22"/>
              </w:rPr>
            </w:pPr>
            <w:r w:rsidRPr="00B85260">
              <w:rPr>
                <w:sz w:val="22"/>
              </w:rPr>
              <w:t>nss representative for mumbai central in district and state level camps</w:t>
            </w:r>
          </w:p>
        </w:tc>
      </w:tr>
      <w:tr w:rsidR="00D223C9" w:rsidRPr="00B85260" w:rsidTr="00AE78AD">
        <w:tc>
          <w:tcPr>
            <w:tcW w:w="2552" w:type="dxa"/>
            <w:tcMar>
              <w:right w:w="475" w:type="dxa"/>
            </w:tcMar>
          </w:tcPr>
          <w:p w:rsidR="00D223C9" w:rsidRPr="00B85260" w:rsidRDefault="00D223C9" w:rsidP="00D223C9">
            <w:pPr>
              <w:pStyle w:val="Heading1"/>
              <w:outlineLvl w:val="0"/>
              <w:rPr>
                <w:sz w:val="24"/>
              </w:rPr>
            </w:pPr>
            <w:r w:rsidRPr="00B85260">
              <w:rPr>
                <w:sz w:val="24"/>
              </w:rPr>
              <w:t>STRENGTHS</w:t>
            </w:r>
          </w:p>
        </w:tc>
        <w:tc>
          <w:tcPr>
            <w:tcW w:w="7528" w:type="dxa"/>
          </w:tcPr>
          <w:p w:rsidR="00D223C9" w:rsidRPr="00B85260" w:rsidRDefault="00D223C9" w:rsidP="00D223C9">
            <w:pPr>
              <w:pStyle w:val="ResumeText"/>
              <w:rPr>
                <w:rFonts w:asciiTheme="majorHAnsi" w:hAnsiTheme="majorHAnsi"/>
                <w:b/>
                <w:sz w:val="24"/>
              </w:rPr>
            </w:pPr>
            <w:r w:rsidRPr="00B85260">
              <w:rPr>
                <w:rFonts w:asciiTheme="majorHAnsi" w:hAnsiTheme="majorHAnsi"/>
                <w:b/>
                <w:sz w:val="24"/>
              </w:rPr>
              <w:t>EXCELLENT COMMUNICATION SKILLS</w:t>
            </w:r>
          </w:p>
          <w:p w:rsidR="00D223C9" w:rsidRPr="00B85260" w:rsidRDefault="00D223C9" w:rsidP="00B67DC2">
            <w:pPr>
              <w:pStyle w:val="ResumeText"/>
              <w:rPr>
                <w:rFonts w:asciiTheme="majorHAnsi" w:hAnsiTheme="majorHAnsi"/>
                <w:b/>
                <w:sz w:val="24"/>
              </w:rPr>
            </w:pPr>
            <w:r w:rsidRPr="00B85260">
              <w:rPr>
                <w:rFonts w:asciiTheme="majorHAnsi" w:hAnsiTheme="majorHAnsi"/>
                <w:b/>
                <w:sz w:val="24"/>
              </w:rPr>
              <w:t>GOOD APTITUDE SKILLS</w:t>
            </w:r>
          </w:p>
        </w:tc>
      </w:tr>
      <w:tr w:rsidR="00D223C9" w:rsidRPr="00B85260" w:rsidTr="00AE78AD">
        <w:tc>
          <w:tcPr>
            <w:tcW w:w="2552" w:type="dxa"/>
            <w:tcMar>
              <w:right w:w="475" w:type="dxa"/>
            </w:tcMar>
          </w:tcPr>
          <w:p w:rsidR="00D223C9" w:rsidRPr="00B85260" w:rsidRDefault="00D223C9" w:rsidP="00D223C9">
            <w:pPr>
              <w:pStyle w:val="Heading1"/>
              <w:outlineLvl w:val="0"/>
              <w:rPr>
                <w:sz w:val="24"/>
              </w:rPr>
            </w:pPr>
            <w:r w:rsidRPr="00B85260">
              <w:rPr>
                <w:sz w:val="24"/>
              </w:rPr>
              <w:t>HOBBIES</w:t>
            </w:r>
          </w:p>
        </w:tc>
        <w:tc>
          <w:tcPr>
            <w:tcW w:w="7528" w:type="dxa"/>
          </w:tcPr>
          <w:p w:rsidR="00D223C9" w:rsidRPr="00B85260" w:rsidRDefault="00D223C9" w:rsidP="00D223C9">
            <w:pPr>
              <w:pStyle w:val="ResumeText"/>
              <w:rPr>
                <w:rFonts w:asciiTheme="majorHAnsi" w:hAnsiTheme="majorHAnsi"/>
                <w:b/>
                <w:sz w:val="24"/>
              </w:rPr>
            </w:pPr>
            <w:r w:rsidRPr="00B85260">
              <w:rPr>
                <w:rFonts w:asciiTheme="majorHAnsi" w:hAnsiTheme="majorHAnsi"/>
                <w:b/>
                <w:sz w:val="24"/>
              </w:rPr>
              <w:t>CYCLING</w:t>
            </w:r>
          </w:p>
          <w:p w:rsidR="00D223C9" w:rsidRPr="00B85260" w:rsidRDefault="00D223C9" w:rsidP="00D223C9">
            <w:pPr>
              <w:pStyle w:val="ResumeText"/>
              <w:rPr>
                <w:rFonts w:asciiTheme="majorHAnsi" w:hAnsiTheme="majorHAnsi"/>
                <w:b/>
                <w:sz w:val="24"/>
              </w:rPr>
            </w:pPr>
            <w:r w:rsidRPr="00B85260">
              <w:rPr>
                <w:rFonts w:asciiTheme="majorHAnsi" w:hAnsiTheme="majorHAnsi"/>
                <w:b/>
                <w:sz w:val="24"/>
              </w:rPr>
              <w:t>CUSTOMIZING AND TRYING OUT VARIOUS ANDROID OS &amp; UI</w:t>
            </w:r>
          </w:p>
        </w:tc>
      </w:tr>
    </w:tbl>
    <w:p w:rsidR="00905724" w:rsidRPr="00B85260" w:rsidRDefault="00905724">
      <w:pPr>
        <w:rPr>
          <w:sz w:val="32"/>
        </w:rPr>
      </w:pPr>
    </w:p>
    <w:sectPr w:rsidR="00905724" w:rsidRPr="00B85260">
      <w:footerReference w:type="default" r:id="rId7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C69" w:rsidRDefault="00182C69">
      <w:pPr>
        <w:spacing w:after="0" w:line="240" w:lineRule="auto"/>
      </w:pPr>
      <w:r>
        <w:separator/>
      </w:r>
    </w:p>
  </w:endnote>
  <w:endnote w:type="continuationSeparator" w:id="0">
    <w:p w:rsidR="00182C69" w:rsidRDefault="0018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724" w:rsidRDefault="00CA481D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8526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C69" w:rsidRDefault="00182C69">
      <w:pPr>
        <w:spacing w:after="0" w:line="240" w:lineRule="auto"/>
      </w:pPr>
      <w:r>
        <w:separator/>
      </w:r>
    </w:p>
  </w:footnote>
  <w:footnote w:type="continuationSeparator" w:id="0">
    <w:p w:rsidR="00182C69" w:rsidRDefault="00182C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26"/>
    <w:rsid w:val="0001356E"/>
    <w:rsid w:val="00014065"/>
    <w:rsid w:val="00025D26"/>
    <w:rsid w:val="00084E65"/>
    <w:rsid w:val="00182C69"/>
    <w:rsid w:val="003C7212"/>
    <w:rsid w:val="005522B9"/>
    <w:rsid w:val="007B430B"/>
    <w:rsid w:val="00905724"/>
    <w:rsid w:val="00990570"/>
    <w:rsid w:val="00AE78AD"/>
    <w:rsid w:val="00B04471"/>
    <w:rsid w:val="00B21A77"/>
    <w:rsid w:val="00B67DC2"/>
    <w:rsid w:val="00B85260"/>
    <w:rsid w:val="00BC4F37"/>
    <w:rsid w:val="00C22570"/>
    <w:rsid w:val="00CA481D"/>
    <w:rsid w:val="00D223C9"/>
    <w:rsid w:val="00D82A24"/>
    <w:rsid w:val="00E6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E399A-191B-4666-BDBF-1C3BCD55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AE78AD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78AD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2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1nyod1n.github.i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h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ECA3F157BE4263B70C6BD781170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64FF7-2088-4E0E-B838-84DE2FF590AB}"/>
      </w:docPartPr>
      <w:docPartBody>
        <w:p w:rsidR="00FB57B2" w:rsidRDefault="00BC28A3">
          <w:pPr>
            <w:pStyle w:val="42ECA3F157BE4263B70C6BD781170D5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9E"/>
    <w:rsid w:val="00215C9E"/>
    <w:rsid w:val="00BC28A3"/>
    <w:rsid w:val="00E74FF3"/>
    <w:rsid w:val="00EE49E4"/>
    <w:rsid w:val="00FB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28B46DEE784DCFB2306510D3AD7C7C">
    <w:name w:val="D328B46DEE784DCFB2306510D3AD7C7C"/>
  </w:style>
  <w:style w:type="paragraph" w:customStyle="1" w:styleId="B4699C27172D45859A0D3C51DCE44820">
    <w:name w:val="B4699C27172D45859A0D3C51DCE44820"/>
  </w:style>
  <w:style w:type="paragraph" w:customStyle="1" w:styleId="4C607025A7AF4C28BC3FCAD8A0D04563">
    <w:name w:val="4C607025A7AF4C28BC3FCAD8A0D04563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2E26828195214498B33CF05F85830539">
    <w:name w:val="2E26828195214498B33CF05F85830539"/>
  </w:style>
  <w:style w:type="paragraph" w:customStyle="1" w:styleId="42ECA3F157BE4263B70C6BD781170D5B">
    <w:name w:val="42ECA3F157BE4263B70C6BD781170D5B"/>
  </w:style>
  <w:style w:type="paragraph" w:customStyle="1" w:styleId="A79E590E43D14FE0819302AD72F920D1">
    <w:name w:val="A79E590E43D14FE0819302AD72F920D1"/>
  </w:style>
  <w:style w:type="paragraph" w:customStyle="1" w:styleId="DC322D002F7B4C60857D934FD33BB05D">
    <w:name w:val="DC322D002F7B4C60857D934FD33BB05D"/>
  </w:style>
  <w:style w:type="paragraph" w:customStyle="1" w:styleId="672B9F1ACABB44C1B1599C820C0E5A60">
    <w:name w:val="672B9F1ACABB44C1B1599C820C0E5A60"/>
  </w:style>
  <w:style w:type="paragraph" w:customStyle="1" w:styleId="2FF4BB1E7D97442381008A6B9B8376AD">
    <w:name w:val="2FF4BB1E7D97442381008A6B9B8376AD"/>
  </w:style>
  <w:style w:type="paragraph" w:customStyle="1" w:styleId="E2C56A2EDBEE4FDF829CA5B78121689D">
    <w:name w:val="E2C56A2EDBEE4FDF829CA5B78121689D"/>
  </w:style>
  <w:style w:type="paragraph" w:customStyle="1" w:styleId="9FBA61F879AB48D891A42A69177E06C4">
    <w:name w:val="9FBA61F879AB48D891A42A69177E06C4"/>
  </w:style>
  <w:style w:type="paragraph" w:customStyle="1" w:styleId="BC7ED861D4C44B2681A8C537E37FAACA">
    <w:name w:val="BC7ED861D4C44B2681A8C537E37FAACA"/>
  </w:style>
  <w:style w:type="paragraph" w:customStyle="1" w:styleId="47423C17AD124F67ACEB6C23AFB330D9">
    <w:name w:val="47423C17AD124F67ACEB6C23AFB330D9"/>
  </w:style>
  <w:style w:type="paragraph" w:customStyle="1" w:styleId="9C714866119E43639F604AE772ACD766">
    <w:name w:val="9C714866119E43639F604AE772ACD766"/>
  </w:style>
  <w:style w:type="paragraph" w:customStyle="1" w:styleId="E361316FC61C4366A0422E2A3BCACA80">
    <w:name w:val="E361316FC61C4366A0422E2A3BCACA80"/>
  </w:style>
  <w:style w:type="paragraph" w:customStyle="1" w:styleId="E2241468CA094372844BE09EE1772314">
    <w:name w:val="E2241468CA094372844BE09EE1772314"/>
  </w:style>
  <w:style w:type="paragraph" w:customStyle="1" w:styleId="C7B117D1509A4604AA0C4FF906B38C2E">
    <w:name w:val="C7B117D1509A4604AA0C4FF906B38C2E"/>
  </w:style>
  <w:style w:type="paragraph" w:customStyle="1" w:styleId="2A920CFA82664F9885787570BDD03D25">
    <w:name w:val="2A920CFA82664F9885787570BDD03D25"/>
  </w:style>
  <w:style w:type="paragraph" w:customStyle="1" w:styleId="BA06922E67994516BD577988A27BCE41">
    <w:name w:val="BA06922E67994516BD577988A27BCE41"/>
  </w:style>
  <w:style w:type="paragraph" w:customStyle="1" w:styleId="8308BB016BF74131819468E09596EDFB">
    <w:name w:val="8308BB016BF74131819468E09596EDFB"/>
    <w:rsid w:val="00215C9E"/>
  </w:style>
  <w:style w:type="paragraph" w:customStyle="1" w:styleId="199321B3C83F4B71BC861F37F9DFE9A2">
    <w:name w:val="199321B3C83F4B71BC861F37F9DFE9A2"/>
    <w:rsid w:val="00215C9E"/>
  </w:style>
  <w:style w:type="paragraph" w:customStyle="1" w:styleId="D21C2C648F9D4977A3793844CCDCC0A0">
    <w:name w:val="D21C2C648F9D4977A3793844CCDCC0A0"/>
    <w:rsid w:val="00215C9E"/>
  </w:style>
  <w:style w:type="paragraph" w:customStyle="1" w:styleId="E8E6FFCBF0FB4B229F56DDD079A0A026">
    <w:name w:val="E8E6FFCBF0FB4B229F56DDD079A0A026"/>
    <w:rsid w:val="00215C9E"/>
  </w:style>
  <w:style w:type="paragraph" w:customStyle="1" w:styleId="24BAE68DF3AC4DC085EBA39689424711">
    <w:name w:val="24BAE68DF3AC4DC085EBA39689424711"/>
    <w:rsid w:val="00215C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202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Kadekodi</dc:creator>
  <cp:keywords/>
  <dc:description/>
  <cp:lastModifiedBy>Yash Kadekodi</cp:lastModifiedBy>
  <cp:revision>7</cp:revision>
  <dcterms:created xsi:type="dcterms:W3CDTF">2017-09-09T18:10:00Z</dcterms:created>
  <dcterms:modified xsi:type="dcterms:W3CDTF">2017-09-13T10:07:00Z</dcterms:modified>
</cp:coreProperties>
</file>